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92FF" w14:textId="107327E4" w:rsidR="005F4DA3" w:rsidRDefault="002303AA" w:rsidP="009B78F2">
      <w:pPr>
        <w:pStyle w:val="Heading1"/>
        <w:jc w:val="center"/>
      </w:pPr>
      <w:r>
        <w:t xml:space="preserve">ReactJS - Origami Platform Workshop - Part </w:t>
      </w:r>
      <w:r w:rsidR="008F4813">
        <w:t>3</w:t>
      </w:r>
    </w:p>
    <w:p w14:paraId="3291F3B6" w14:textId="6BF0D837" w:rsidR="000645E5" w:rsidRPr="000645E5" w:rsidRDefault="000645E5" w:rsidP="000645E5">
      <w:pPr>
        <w:jc w:val="center"/>
      </w:pPr>
      <w:r>
        <w:t xml:space="preserve">This is application was created as a workshop for the </w:t>
      </w:r>
      <w:hyperlink r:id="rId7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8" w:history="1">
        <w:r w:rsidRPr="000645E5">
          <w:rPr>
            <w:rStyle w:val="Hyperlink"/>
          </w:rPr>
          <w:t>Software University</w:t>
        </w:r>
      </w:hyperlink>
    </w:p>
    <w:p w14:paraId="787ED86E" w14:textId="007A62D3" w:rsidR="000645E5" w:rsidRDefault="00264339" w:rsidP="00C50061">
      <w:pPr>
        <w:pStyle w:val="Heading2"/>
      </w:pPr>
      <w:r>
        <w:t>Overview</w:t>
      </w:r>
    </w:p>
    <w:p w14:paraId="722DF9EA" w14:textId="3E62C9F2" w:rsidR="000525B0" w:rsidRDefault="000525B0" w:rsidP="000525B0">
      <w:r>
        <w:t xml:space="preserve">Now it's time to implement </w:t>
      </w:r>
      <w:r w:rsidRPr="000525B0">
        <w:rPr>
          <w:b/>
          <w:bCs/>
        </w:rPr>
        <w:t>private</w:t>
      </w:r>
      <w:r>
        <w:t xml:space="preserve"> and </w:t>
      </w:r>
      <w:r w:rsidRPr="000525B0">
        <w:rPr>
          <w:b/>
          <w:bCs/>
        </w:rPr>
        <w:t>public parts</w:t>
      </w:r>
      <w:r>
        <w:t xml:space="preserve"> </w:t>
      </w:r>
      <w:r w:rsidR="004F2C61">
        <w:t>for</w:t>
      </w:r>
      <w:r>
        <w:t xml:space="preserve"> our app.</w:t>
      </w:r>
      <w:r w:rsidR="008C3D32">
        <w:t xml:space="preserve"> And</w:t>
      </w:r>
      <w:r w:rsidR="000D1020">
        <w:t xml:space="preserve"> to</w:t>
      </w:r>
      <w:r w:rsidR="008C3D32">
        <w:t xml:space="preserve"> make the already </w:t>
      </w:r>
      <w:r w:rsidR="004F2C61">
        <w:t>existing</w:t>
      </w:r>
      <w:r w:rsidR="008C3D32">
        <w:t xml:space="preserve"> </w:t>
      </w:r>
      <w:r w:rsidR="008C3D32" w:rsidRPr="008C3D32">
        <w:rPr>
          <w:b/>
          <w:bCs/>
        </w:rPr>
        <w:t>forms</w:t>
      </w:r>
      <w:r w:rsidR="008C3D32">
        <w:t xml:space="preserve"> to </w:t>
      </w:r>
      <w:r w:rsidR="008C3D32" w:rsidRPr="008C3D32">
        <w:rPr>
          <w:b/>
          <w:bCs/>
        </w:rPr>
        <w:t>work</w:t>
      </w:r>
      <w:r w:rsidR="008C3D32">
        <w:t>.</w:t>
      </w:r>
    </w:p>
    <w:p w14:paraId="61273C7B" w14:textId="26FEB46C" w:rsidR="000525B0" w:rsidRDefault="000525B0" w:rsidP="000525B0">
      <w:pPr>
        <w:pStyle w:val="Heading3"/>
      </w:pPr>
      <w:r>
        <w:t>Public parts</w:t>
      </w:r>
    </w:p>
    <w:p w14:paraId="145C54E0" w14:textId="2CBE91CC" w:rsidR="008C3D32" w:rsidRPr="008C3D32" w:rsidRDefault="008C3D32" w:rsidP="008C3D32">
      <w:r>
        <w:t xml:space="preserve">This parts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drawing>
          <wp:inline distT="0" distB="0" distL="0" distR="0" wp14:anchorId="781C8208" wp14:editId="7582540A">
            <wp:extent cx="5972810" cy="4436745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drawing>
          <wp:inline distT="0" distB="0" distL="0" distR="0" wp14:anchorId="53CA87BB" wp14:editId="5FAE7D03">
            <wp:extent cx="5972810" cy="443674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790C1797">
            <wp:extent cx="5972810" cy="4436745"/>
            <wp:effectExtent l="19050" t="19050" r="279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6A0BB38D" w14:textId="62078D8E" w:rsidR="00CF3EDF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 xml:space="preserve">authorized with </w:t>
      </w:r>
      <w:proofErr w:type="spellStart"/>
      <w:r w:rsidRPr="00CF3EDF">
        <w:rPr>
          <w:b/>
          <w:bCs/>
        </w:rPr>
        <w:t>jwt</w:t>
      </w:r>
      <w:proofErr w:type="spellEnd"/>
      <w:r w:rsidRPr="00CF3EDF">
        <w:rPr>
          <w:b/>
          <w:bCs/>
        </w:rPr>
        <w:t xml:space="preserve"> token from the given API</w:t>
      </w:r>
      <w:r>
        <w:t>)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2A796B93">
            <wp:extent cx="5972810" cy="4436745"/>
            <wp:effectExtent l="19050" t="19050" r="2794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r w:rsidRPr="00CF3EDF">
        <w:rPr>
          <w:b/>
          <w:bCs/>
        </w:rPr>
        <w:t>username</w:t>
      </w:r>
      <w:r>
        <w:t xml:space="preserve">,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>provided jwt</w:t>
      </w:r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42761DA9" wp14:editId="661B9984">
            <wp:extent cx="5972810" cy="4436745"/>
            <wp:effectExtent l="19050" t="19050" r="2794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r w:rsidR="00D30689" w:rsidRPr="00D30689">
        <w:t>textarea</w:t>
      </w:r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677A8A6C">
            <wp:extent cx="5972810" cy="4436745"/>
            <wp:effectExtent l="19050" t="19050" r="2794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794E5974" w14:textId="3DEAB1EE" w:rsidR="00B10EF1" w:rsidRDefault="00B10EF1" w:rsidP="00B10EF1">
      <w:pPr>
        <w:pStyle w:val="Heading3"/>
      </w:pPr>
      <w:r>
        <w:t>Server</w:t>
      </w:r>
    </w:p>
    <w:p w14:paraId="79748310" w14:textId="3F0E69D4" w:rsidR="00403C51" w:rsidRDefault="00B10EF1" w:rsidP="00F344D3">
      <w:r>
        <w:t xml:space="preserve">The server will listen on port </w:t>
      </w:r>
      <w:r w:rsidRPr="00B565E7">
        <w:rPr>
          <w:b/>
        </w:rPr>
        <w:t xml:space="preserve">9999 </w:t>
      </w:r>
      <w:r>
        <w:t>by default</w:t>
      </w:r>
      <w:r w:rsidR="008C3D32">
        <w:t xml:space="preserve"> and </w:t>
      </w:r>
      <w:r w:rsidR="008C3D32" w:rsidRPr="008C3D32">
        <w:rPr>
          <w:b/>
          <w:bCs/>
        </w:rPr>
        <w:t>recognize</w:t>
      </w:r>
      <w:r w:rsidR="008C3D32">
        <w:t xml:space="preserve"> the following </w:t>
      </w:r>
      <w:r w:rsidR="008C3D32" w:rsidRPr="008C3D32">
        <w:rPr>
          <w:b/>
          <w:bCs/>
        </w:rPr>
        <w:t>paths</w:t>
      </w:r>
      <w:r w:rsidR="008C3D32">
        <w:t xml:space="preserve"> with </w:t>
      </w:r>
      <w:r w:rsidR="008C3D32" w:rsidRPr="008C3D32">
        <w:rPr>
          <w:b/>
          <w:bCs/>
        </w:rPr>
        <w:t>methods</w:t>
      </w:r>
      <w:r w:rsidR="008C3D32">
        <w:t>:</w:t>
      </w:r>
    </w:p>
    <w:p w14:paraId="1C2C193C" w14:textId="47A6368F" w:rsidR="00F344D3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="00983EC7" w:rsidRPr="00403C51">
        <w:rPr>
          <w:rFonts w:ascii="Consolas" w:hAnsi="Consolas"/>
          <w:b/>
        </w:rPr>
        <w:t>'localhost:9999/api/origami/</w:t>
      </w:r>
      <w:r w:rsidR="008C3D32">
        <w:rPr>
          <w:rFonts w:ascii="Consolas" w:hAnsi="Consolas"/>
          <w:b/>
        </w:rPr>
        <w:t>'</w:t>
      </w:r>
    </w:p>
    <w:p w14:paraId="28266AD9" w14:textId="09BB751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'localhost:9999/api/origami/'</w:t>
      </w:r>
    </w:p>
    <w:p w14:paraId="64DDBFB3" w14:textId="7710BA90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register</w:t>
      </w:r>
      <w:r w:rsidRPr="00403C51">
        <w:rPr>
          <w:rFonts w:ascii="Consolas" w:hAnsi="Consolas"/>
          <w:b/>
        </w:rPr>
        <w:t>'</w:t>
      </w:r>
    </w:p>
    <w:p w14:paraId="2A103110" w14:textId="2A8E14F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login</w:t>
      </w:r>
      <w:r w:rsidRPr="00403C51">
        <w:rPr>
          <w:rFonts w:ascii="Consolas" w:hAnsi="Consolas"/>
          <w:b/>
        </w:rPr>
        <w:t>'</w:t>
      </w:r>
    </w:p>
    <w:p w14:paraId="41E65F17" w14:textId="1C2AE752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 w:rsidR="008C3D32">
        <w:rPr>
          <w:rFonts w:ascii="Consolas" w:hAnsi="Consolas"/>
          <w:b/>
        </w:rPr>
        <w:t>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2165A" w14:textId="77777777" w:rsidR="00351301" w:rsidRDefault="00351301" w:rsidP="004A2906">
      <w:pPr>
        <w:spacing w:before="0" w:after="0" w:line="240" w:lineRule="auto"/>
      </w:pPr>
      <w:r>
        <w:separator/>
      </w:r>
    </w:p>
  </w:endnote>
  <w:endnote w:type="continuationSeparator" w:id="0">
    <w:p w14:paraId="4B6CEAE4" w14:textId="77777777" w:rsidR="00351301" w:rsidRDefault="0035130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C92A6" w14:textId="77777777" w:rsidR="00351301" w:rsidRDefault="0035130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05813C2" w14:textId="77777777" w:rsidR="00351301" w:rsidRDefault="00351301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8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2216"/>
    <w:rsid w:val="000525B0"/>
    <w:rsid w:val="00053ECA"/>
    <w:rsid w:val="000645E5"/>
    <w:rsid w:val="000D1020"/>
    <w:rsid w:val="000E03E5"/>
    <w:rsid w:val="0017404D"/>
    <w:rsid w:val="002303AA"/>
    <w:rsid w:val="00264339"/>
    <w:rsid w:val="002A4226"/>
    <w:rsid w:val="002C2827"/>
    <w:rsid w:val="00350CDC"/>
    <w:rsid w:val="00351301"/>
    <w:rsid w:val="003778AE"/>
    <w:rsid w:val="003905C1"/>
    <w:rsid w:val="003B7817"/>
    <w:rsid w:val="003F3327"/>
    <w:rsid w:val="003F562B"/>
    <w:rsid w:val="0040060F"/>
    <w:rsid w:val="00403C51"/>
    <w:rsid w:val="004A2906"/>
    <w:rsid w:val="004F2C61"/>
    <w:rsid w:val="00520BB2"/>
    <w:rsid w:val="00585C64"/>
    <w:rsid w:val="005F4DA3"/>
    <w:rsid w:val="00656DB6"/>
    <w:rsid w:val="006A3611"/>
    <w:rsid w:val="00701C47"/>
    <w:rsid w:val="00726417"/>
    <w:rsid w:val="00791404"/>
    <w:rsid w:val="0079192D"/>
    <w:rsid w:val="007B776B"/>
    <w:rsid w:val="008227DB"/>
    <w:rsid w:val="00823497"/>
    <w:rsid w:val="008619FB"/>
    <w:rsid w:val="008C3D32"/>
    <w:rsid w:val="008F4813"/>
    <w:rsid w:val="00973B10"/>
    <w:rsid w:val="009801CC"/>
    <w:rsid w:val="00983EC7"/>
    <w:rsid w:val="009B78F2"/>
    <w:rsid w:val="00A00678"/>
    <w:rsid w:val="00A92136"/>
    <w:rsid w:val="00B10EF1"/>
    <w:rsid w:val="00BA5EF1"/>
    <w:rsid w:val="00BC2884"/>
    <w:rsid w:val="00C50061"/>
    <w:rsid w:val="00CB46C2"/>
    <w:rsid w:val="00CE3276"/>
    <w:rsid w:val="00CF115D"/>
    <w:rsid w:val="00CF3EDF"/>
    <w:rsid w:val="00D30689"/>
    <w:rsid w:val="00D65712"/>
    <w:rsid w:val="00E17B9F"/>
    <w:rsid w:val="00EE76DC"/>
    <w:rsid w:val="00F2396F"/>
    <w:rsid w:val="00F344D3"/>
    <w:rsid w:val="00F5184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react-j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50.png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2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8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1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Pavlin Ivanov</cp:lastModifiedBy>
  <cp:revision>2</cp:revision>
  <cp:lastPrinted>2019-11-21T18:19:00Z</cp:lastPrinted>
  <dcterms:created xsi:type="dcterms:W3CDTF">2021-04-02T08:57:00Z</dcterms:created>
  <dcterms:modified xsi:type="dcterms:W3CDTF">2021-04-02T08:57:00Z</dcterms:modified>
</cp:coreProperties>
</file>